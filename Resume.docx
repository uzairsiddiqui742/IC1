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"/>
      </w:tblPr>
      <w:tblGrid>
        <w:gridCol w:w="2250"/>
        <w:gridCol w:w="7470"/>
      </w:tblGrid>
      <w:tr w:rsidR="00927723" w:rsidTr="00346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0" w:type="dxa"/>
          </w:tcPr>
          <w:p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</w:tcPr>
          <w:p w:rsidR="00F132C7" w:rsidRPr="00F132C7" w:rsidRDefault="00BF6E89" w:rsidP="00F132C7">
            <w:pPr>
              <w:pStyle w:val="Title"/>
            </w:pPr>
            <w:r>
              <w:t>Nawal Kashif</w:t>
            </w:r>
          </w:p>
          <w:p w:rsidR="00927723" w:rsidRDefault="00BF6E89" w:rsidP="00BF6E89">
            <w:pPr>
              <w:pStyle w:val="NoSpacing"/>
            </w:pPr>
            <w:r>
              <w:t>House number B76, Gulistan-e-Jauhar, Karachi, Pakistan 75290  | nawalkashif@gmail.com</w:t>
            </w:r>
            <w:r w:rsidR="00927723">
              <w:t> |  </w:t>
            </w:r>
            <w:r>
              <w:t>0333-2345079</w:t>
            </w:r>
          </w:p>
        </w:tc>
      </w:tr>
      <w:tr w:rsidR="00927723" w:rsidTr="00346D44">
        <w:tc>
          <w:tcPr>
            <w:tcW w:w="2250" w:type="dxa"/>
          </w:tcPr>
          <w:p w:rsidR="00927723" w:rsidRDefault="00927723" w:rsidP="009A7D30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7470" w:type="dxa"/>
          </w:tcPr>
          <w:p w:rsidR="00927723" w:rsidRDefault="00607C2C" w:rsidP="009A7D30">
            <w:r w:rsidRPr="00607C2C">
              <w:rPr>
                <w:rFonts w:ascii="Arial" w:hAnsi="Arial" w:cs="Arial"/>
                <w:color w:val="000000"/>
              </w:rPr>
              <w:t>Taking into account the demand and impact of Computer Sciences and IT in the modern world, I want to be able to estab</w:t>
            </w:r>
            <w:r>
              <w:rPr>
                <w:rFonts w:ascii="Arial" w:hAnsi="Arial" w:cs="Arial"/>
                <w:color w:val="000000"/>
              </w:rPr>
              <w:t>lish a career where I can utiliz</w:t>
            </w:r>
            <w:r w:rsidRPr="00607C2C">
              <w:rPr>
                <w:rFonts w:ascii="Arial" w:hAnsi="Arial" w:cs="Arial"/>
                <w:color w:val="000000"/>
              </w:rPr>
              <w:t>e my knowledge and understanding into practical works.</w:t>
            </w:r>
          </w:p>
        </w:tc>
      </w:tr>
      <w:tr w:rsidR="00927723" w:rsidTr="00346D44">
        <w:tc>
          <w:tcPr>
            <w:tcW w:w="2250" w:type="dxa"/>
          </w:tcPr>
          <w:p w:rsidR="00927723" w:rsidRDefault="00927723" w:rsidP="009A7D30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7470" w:type="dxa"/>
          </w:tcPr>
          <w:p w:rsidR="00927723" w:rsidRDefault="00607C2C" w:rsidP="00B50C46">
            <w:r>
              <w:rPr>
                <w:rFonts w:ascii="Arial" w:hAnsi="Arial" w:cs="Arial"/>
                <w:color w:val="000000"/>
              </w:rPr>
              <w:t>I consider myself a highly motivated individual who devotes an ample amount of her time at planning research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>My critical thinking and problem-solving skills have aided me all this while in finding quick solutions to problems at hand.</w:t>
            </w:r>
          </w:p>
        </w:tc>
      </w:tr>
      <w:tr w:rsidR="00927723" w:rsidTr="00346D44">
        <w:tc>
          <w:tcPr>
            <w:tcW w:w="2250" w:type="dxa"/>
          </w:tcPr>
          <w:p w:rsidR="00927723" w:rsidRDefault="00927723" w:rsidP="009A7D30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470" w:type="dxa"/>
          </w:tcPr>
          <w:p w:rsidR="00927723" w:rsidRDefault="00B572D2" w:rsidP="009A7D30">
            <w:pPr>
              <w:pStyle w:val="Heading2"/>
              <w:outlineLvl w:val="1"/>
            </w:pPr>
            <w:r>
              <w:rPr>
                <w:rStyle w:val="Strong"/>
              </w:rPr>
              <w:t>Volunteer</w:t>
            </w:r>
            <w:r w:rsidR="00927723">
              <w:t xml:space="preserve"> </w:t>
            </w:r>
            <w:r>
              <w:t xml:space="preserve">the citizen’s foundation </w:t>
            </w:r>
          </w:p>
          <w:p w:rsidR="00927723" w:rsidRDefault="00B572D2" w:rsidP="009A7D30">
            <w:pPr>
              <w:pStyle w:val="Heading3"/>
              <w:outlineLvl w:val="2"/>
            </w:pPr>
            <w:r>
              <w:t>july 2017</w:t>
            </w:r>
          </w:p>
          <w:p w:rsidR="00927723" w:rsidRDefault="00B572D2" w:rsidP="00B572D2">
            <w:r>
              <w:t>Won 3</w:t>
            </w:r>
            <w:r w:rsidRPr="00B572D2">
              <w:rPr>
                <w:vertAlign w:val="superscript"/>
              </w:rPr>
              <w:t>rd</w:t>
            </w:r>
            <w:r>
              <w:t xml:space="preserve"> position in British Council Video Making Competition, 2016.</w:t>
            </w:r>
          </w:p>
        </w:tc>
      </w:tr>
      <w:tr w:rsidR="00927723" w:rsidTr="00346D44">
        <w:tc>
          <w:tcPr>
            <w:tcW w:w="2250" w:type="dxa"/>
          </w:tcPr>
          <w:p w:rsidR="00927723" w:rsidRDefault="00927723" w:rsidP="009A7D30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470" w:type="dxa"/>
          </w:tcPr>
          <w:p w:rsidR="00927723" w:rsidRDefault="00607C2C" w:rsidP="009A7D30">
            <w:pPr>
              <w:pStyle w:val="Heading2"/>
              <w:outlineLvl w:val="1"/>
            </w:pPr>
            <w:r>
              <w:rPr>
                <w:rStyle w:val="Strong"/>
              </w:rPr>
              <w:t>Alpha college</w:t>
            </w:r>
            <w:r w:rsidR="00927723">
              <w:t xml:space="preserve">, </w:t>
            </w:r>
            <w:r>
              <w:t>Karachi</w:t>
            </w:r>
          </w:p>
          <w:p w:rsidR="00927723" w:rsidRDefault="00607C2C" w:rsidP="009A7D30">
            <w:pPr>
              <w:pStyle w:val="Heading3"/>
              <w:outlineLvl w:val="2"/>
            </w:pPr>
            <w:r>
              <w:t>a-levels</w:t>
            </w:r>
          </w:p>
          <w:p w:rsidR="00927723" w:rsidRDefault="00607C2C" w:rsidP="00607C2C">
            <w:r>
              <w:t>Graduated with 2A*s and 1A in Physics, Chemistry and Mathematics.</w:t>
            </w:r>
          </w:p>
          <w:p w:rsidR="00607C2C" w:rsidRDefault="00607C2C" w:rsidP="00607C2C">
            <w:r>
              <w:t xml:space="preserve">Scored 1230 in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Scholastic Assessment Test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. </w:t>
            </w:r>
          </w:p>
        </w:tc>
      </w:tr>
      <w:tr w:rsidR="00927723" w:rsidTr="00346D44">
        <w:tc>
          <w:tcPr>
            <w:tcW w:w="2250" w:type="dxa"/>
          </w:tcPr>
          <w:p w:rsidR="00927723" w:rsidRDefault="00927723" w:rsidP="009A7D30">
            <w:pPr>
              <w:pStyle w:val="Heading1"/>
              <w:outlineLvl w:val="0"/>
            </w:pPr>
            <w:r>
              <w:t>Communication</w:t>
            </w:r>
          </w:p>
        </w:tc>
        <w:sdt>
          <w:sdtPr>
            <w:alias w:val="Enter Communication:"/>
            <w:tag w:val="Enter Communication:"/>
            <w:id w:val="-2024851273"/>
            <w:placeholder>
              <w:docPart w:val="D939465324B2444FB500054114B89F8C"/>
            </w:placeholder>
            <w:temporary/>
            <w:showingPlcHdr/>
            <w15:appearance w15:val="hidden"/>
            <w:text w:multiLine="1"/>
          </w:sdtPr>
          <w:sdtEndPr/>
          <w:sdtContent>
            <w:tc>
              <w:tcPr>
                <w:tcW w:w="7470" w:type="dxa"/>
              </w:tcPr>
              <w:p w:rsidR="00927723" w:rsidRDefault="00927723" w:rsidP="009A7D30">
                <w:r>
                  <w:t>You delivered that big presentation to rave reviews. Don’t be shy about it now! This is the place to show how well you work and play with others.</w:t>
                </w:r>
              </w:p>
            </w:tc>
          </w:sdtContent>
        </w:sdt>
      </w:tr>
      <w:tr w:rsidR="00927723" w:rsidTr="00346D44">
        <w:tc>
          <w:tcPr>
            <w:tcW w:w="2250" w:type="dxa"/>
          </w:tcPr>
          <w:p w:rsidR="00927723" w:rsidRDefault="00927723" w:rsidP="009A7D30">
            <w:pPr>
              <w:pStyle w:val="Heading1"/>
              <w:outlineLvl w:val="0"/>
            </w:pPr>
            <w:bookmarkStart w:id="0" w:name="_GoBack"/>
            <w:bookmarkEnd w:id="0"/>
            <w:r>
              <w:t>References</w:t>
            </w:r>
          </w:p>
        </w:tc>
        <w:tc>
          <w:tcPr>
            <w:tcW w:w="7470" w:type="dxa"/>
          </w:tcPr>
          <w:p w:rsidR="00927723" w:rsidRDefault="00EE4450" w:rsidP="009A7D30">
            <w:pPr>
              <w:pStyle w:val="Heading2"/>
              <w:outlineLvl w:val="1"/>
              <w:rPr>
                <w:color w:val="262626" w:themeColor="text1" w:themeTint="D9"/>
                <w:szCs w:val="16"/>
              </w:rPr>
            </w:pPr>
            <w:sdt>
              <w:sdtPr>
                <w:rPr>
                  <w:rStyle w:val="Strong"/>
                </w:rPr>
                <w:alias w:val="Enter Reference Name:"/>
                <w:tag w:val="Enter Reference Name:"/>
                <w:id w:val="1044170624"/>
                <w:placeholder>
                  <w:docPart w:val="41CDD6C57538449B8800EA92FC7CC747"/>
                </w:placeholder>
                <w:temporary/>
                <w:showingPlcHdr/>
                <w15:color w:val="C0C0C0"/>
                <w15:appearance w15:val="hidden"/>
                <w:text w:multiLine="1"/>
              </w:sdtPr>
              <w:sdtEndPr>
                <w:rPr>
                  <w:rStyle w:val="Strong"/>
                </w:rPr>
              </w:sdtEndPr>
              <w:sdtContent>
                <w:r w:rsidR="00927723">
                  <w:rPr>
                    <w:rStyle w:val="Strong"/>
                  </w:rPr>
                  <w:t>Reference Name</w:t>
                </w:r>
              </w:sdtContent>
            </w:sdt>
            <w:r w:rsidR="00927723">
              <w:t xml:space="preserve">, </w:t>
            </w:r>
            <w:sdt>
              <w:sdtPr>
                <w:alias w:val="Enter Reference Title:"/>
                <w:tag w:val="Enter Reference Title:"/>
                <w:id w:val="1368418041"/>
                <w:placeholder>
                  <w:docPart w:val="A4CE47BCA441409AB6D570E8D796049C"/>
                </w:placeholder>
                <w:temporary/>
                <w:showingPlcHdr/>
                <w15:color w:val="C0C0C0"/>
                <w15:appearance w15:val="hidden"/>
                <w:text w:multiLine="1"/>
              </w:sdtPr>
              <w:sdtEndPr/>
              <w:sdtContent>
                <w:r w:rsidR="00927723">
                  <w:t>Title</w:t>
                </w:r>
              </w:sdtContent>
            </w:sdt>
          </w:p>
          <w:sdt>
            <w:sdtPr>
              <w:alias w:val="Enter Reference Company:"/>
              <w:tag w:val="Enter Reference Company:"/>
              <w:id w:val="-765149349"/>
              <w:placeholder>
                <w:docPart w:val="8EF5A056A74D47BEA8D34084F54CFDEA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927723" w:rsidRDefault="00927723" w:rsidP="009A7D30">
                <w:pPr>
                  <w:pStyle w:val="Heading3"/>
                  <w:outlineLvl w:val="2"/>
                </w:pPr>
                <w:r>
                  <w:t>Company</w:t>
                </w:r>
              </w:p>
            </w:sdtContent>
          </w:sdt>
          <w:sdt>
            <w:sdtPr>
              <w:alias w:val="Enter Reference Contact Information:"/>
              <w:tag w:val="Enter Reference Contact Information:"/>
              <w:id w:val="1492217909"/>
              <w:placeholder>
                <w:docPart w:val="067E9DFA10624E58954078F1A8EFD171"/>
              </w:placeholder>
              <w:temporary/>
              <w:showingPlcHdr/>
              <w15:appearance w15:val="hidden"/>
            </w:sdtPr>
            <w:sdtEndPr/>
            <w:sdtContent>
              <w:p w:rsidR="00927723" w:rsidRDefault="00927723" w:rsidP="009A7D30">
                <w:r>
                  <w:t>Contact Information</w:t>
                </w:r>
              </w:p>
            </w:sdtContent>
          </w:sdt>
        </w:tc>
      </w:tr>
    </w:tbl>
    <w:p w:rsidR="002C74C0" w:rsidRDefault="00EE4450"/>
    <w:sectPr w:rsidR="002C74C0">
      <w:footerReference w:type="default" r:id="rId6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450" w:rsidRDefault="00EE4450" w:rsidP="00927723">
      <w:pPr>
        <w:spacing w:after="0" w:line="240" w:lineRule="auto"/>
      </w:pPr>
      <w:r>
        <w:separator/>
      </w:r>
    </w:p>
  </w:endnote>
  <w:endnote w:type="continuationSeparator" w:id="0">
    <w:p w:rsidR="00EE4450" w:rsidRDefault="00EE4450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450" w:rsidRDefault="00EE4450" w:rsidP="00927723">
      <w:pPr>
        <w:spacing w:after="0" w:line="240" w:lineRule="auto"/>
      </w:pPr>
      <w:r>
        <w:separator/>
      </w:r>
    </w:p>
  </w:footnote>
  <w:footnote w:type="continuationSeparator" w:id="0">
    <w:p w:rsidR="00EE4450" w:rsidRDefault="00EE4450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89"/>
    <w:rsid w:val="00066150"/>
    <w:rsid w:val="00293B83"/>
    <w:rsid w:val="00346D44"/>
    <w:rsid w:val="005C5955"/>
    <w:rsid w:val="00607C2C"/>
    <w:rsid w:val="006A3CE7"/>
    <w:rsid w:val="00927723"/>
    <w:rsid w:val="00B50C46"/>
    <w:rsid w:val="00B572D2"/>
    <w:rsid w:val="00BF6E89"/>
    <w:rsid w:val="00EE4450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F7CC"/>
  <w15:chartTrackingRefBased/>
  <w15:docId w15:val="{8B8FF571-E0D2-4D60-A456-2D5BD88A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Ind w:w="0" w:type="dxa"/>
      <w:tblCellMar>
        <w:top w:w="0" w:type="dxa"/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wal.kashif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39465324B2444FB500054114B89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4564D-9A6D-4EAD-B6C0-DB9DE51375E3}"/>
      </w:docPartPr>
      <w:docPartBody>
        <w:p w:rsidR="00000000" w:rsidRDefault="003776F7">
          <w:pPr>
            <w:pStyle w:val="D939465324B2444FB500054114B89F8C"/>
          </w:pPr>
          <w:r>
            <w:t>You delivered that big presentation to rave reviews. Don’t be shy about it now! This i</w:t>
          </w:r>
          <w:r>
            <w:t>s the place to show how well you work and play with others.</w:t>
          </w:r>
        </w:p>
      </w:docPartBody>
    </w:docPart>
    <w:docPart>
      <w:docPartPr>
        <w:name w:val="41CDD6C57538449B8800EA92FC7CC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1CD5-7273-457B-AD85-A6419212CFC1}"/>
      </w:docPartPr>
      <w:docPartBody>
        <w:p w:rsidR="00000000" w:rsidRDefault="003776F7">
          <w:pPr>
            <w:pStyle w:val="41CDD6C57538449B8800EA92FC7CC747"/>
          </w:pPr>
          <w:r>
            <w:rPr>
              <w:rStyle w:val="Strong"/>
            </w:rPr>
            <w:t>Reference Name</w:t>
          </w:r>
        </w:p>
      </w:docPartBody>
    </w:docPart>
    <w:docPart>
      <w:docPartPr>
        <w:name w:val="A4CE47BCA441409AB6D570E8D7960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65DFD-E684-4689-A71C-4192672C159A}"/>
      </w:docPartPr>
      <w:docPartBody>
        <w:p w:rsidR="00000000" w:rsidRDefault="003776F7">
          <w:pPr>
            <w:pStyle w:val="A4CE47BCA441409AB6D570E8D796049C"/>
          </w:pPr>
          <w:r>
            <w:t>Title</w:t>
          </w:r>
        </w:p>
      </w:docPartBody>
    </w:docPart>
    <w:docPart>
      <w:docPartPr>
        <w:name w:val="8EF5A056A74D47BEA8D34084F54CF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34F5D-B4FF-4FE9-8FEA-CE169387AEF1}"/>
      </w:docPartPr>
      <w:docPartBody>
        <w:p w:rsidR="00000000" w:rsidRDefault="003776F7">
          <w:pPr>
            <w:pStyle w:val="8EF5A056A74D47BEA8D34084F54CFDEA"/>
          </w:pPr>
          <w:r>
            <w:t>Company</w:t>
          </w:r>
        </w:p>
      </w:docPartBody>
    </w:docPart>
    <w:docPart>
      <w:docPartPr>
        <w:name w:val="067E9DFA10624E58954078F1A8EFD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4A3B4-C9F6-4C61-A91D-80129403A9B7}"/>
      </w:docPartPr>
      <w:docPartBody>
        <w:p w:rsidR="00000000" w:rsidRDefault="003776F7">
          <w:pPr>
            <w:pStyle w:val="067E9DFA10624E58954078F1A8EFD171"/>
          </w:pPr>
          <w:r>
            <w:t xml:space="preserve">Contact </w:t>
          </w:r>
          <w:r>
            <w:t>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F7"/>
    <w:rsid w:val="0037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197C9161554319A55544DD5E555C24">
    <w:name w:val="AB197C9161554319A55544DD5E555C24"/>
  </w:style>
  <w:style w:type="paragraph" w:customStyle="1" w:styleId="D126F7833D25465999428B8559E9F2C6">
    <w:name w:val="D126F7833D25465999428B8559E9F2C6"/>
  </w:style>
  <w:style w:type="paragraph" w:customStyle="1" w:styleId="DFA68A7C1E394128A3B0F57A6660F8B0">
    <w:name w:val="DFA68A7C1E394128A3B0F57A6660F8B0"/>
  </w:style>
  <w:style w:type="paragraph" w:customStyle="1" w:styleId="A33A8921A2A3427F9B5FD43F8BAE5552">
    <w:name w:val="A33A8921A2A3427F9B5FD43F8BAE5552"/>
  </w:style>
  <w:style w:type="paragraph" w:customStyle="1" w:styleId="D737D170D50F4776982D9243D08657D3">
    <w:name w:val="D737D170D50F4776982D9243D08657D3"/>
  </w:style>
  <w:style w:type="paragraph" w:customStyle="1" w:styleId="22121206DF8A44658DFB35F0B70431E5">
    <w:name w:val="22121206DF8A44658DFB35F0B70431E5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8C39041B56564E56B8384B4972947A23">
    <w:name w:val="8C39041B56564E56B8384B4972947A23"/>
  </w:style>
  <w:style w:type="paragraph" w:customStyle="1" w:styleId="189EF3FA29424B41B397EA941AAE1B90">
    <w:name w:val="189EF3FA29424B41B397EA941AAE1B90"/>
  </w:style>
  <w:style w:type="paragraph" w:customStyle="1" w:styleId="E89A3FBECA914450A8ECA95E55057844">
    <w:name w:val="E89A3FBECA914450A8ECA95E55057844"/>
  </w:style>
  <w:style w:type="paragraph" w:customStyle="1" w:styleId="EF9F4AADC96F48EC988470258A5E7749">
    <w:name w:val="EF9F4AADC96F48EC988470258A5E7749"/>
  </w:style>
  <w:style w:type="paragraph" w:customStyle="1" w:styleId="4A389C5F3DA542FC9F8423DFD83510E8">
    <w:name w:val="4A389C5F3DA542FC9F8423DFD83510E8"/>
  </w:style>
  <w:style w:type="paragraph" w:customStyle="1" w:styleId="0891A27AFC7543389547335CBAE03D96">
    <w:name w:val="0891A27AFC7543389547335CBAE03D96"/>
  </w:style>
  <w:style w:type="paragraph" w:customStyle="1" w:styleId="42BECB597B8049B7B1B910E6F317962A">
    <w:name w:val="42BECB597B8049B7B1B910E6F317962A"/>
  </w:style>
  <w:style w:type="paragraph" w:customStyle="1" w:styleId="066B617622164E04AB839BB5CAC934A2">
    <w:name w:val="066B617622164E04AB839BB5CAC934A2"/>
  </w:style>
  <w:style w:type="paragraph" w:customStyle="1" w:styleId="D939465324B2444FB500054114B89F8C">
    <w:name w:val="D939465324B2444FB500054114B89F8C"/>
  </w:style>
  <w:style w:type="paragraph" w:customStyle="1" w:styleId="6F292BC9A7CC46F8A2FE6E317BD36D98">
    <w:name w:val="6F292BC9A7CC46F8A2FE6E317BD36D98"/>
  </w:style>
  <w:style w:type="paragraph" w:customStyle="1" w:styleId="41CDD6C57538449B8800EA92FC7CC747">
    <w:name w:val="41CDD6C57538449B8800EA92FC7CC747"/>
  </w:style>
  <w:style w:type="paragraph" w:customStyle="1" w:styleId="A4CE47BCA441409AB6D570E8D796049C">
    <w:name w:val="A4CE47BCA441409AB6D570E8D796049C"/>
  </w:style>
  <w:style w:type="paragraph" w:customStyle="1" w:styleId="8EF5A056A74D47BEA8D34084F54CFDEA">
    <w:name w:val="8EF5A056A74D47BEA8D34084F54CFDEA"/>
  </w:style>
  <w:style w:type="paragraph" w:customStyle="1" w:styleId="067E9DFA10624E58954078F1A8EFD171">
    <w:name w:val="067E9DFA10624E58954078F1A8EFD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Nawal Kashif Siddiqui</dc:creator>
  <cp:keywords/>
  <dc:description/>
  <cp:lastModifiedBy>Nawal Kashif Siddiqui</cp:lastModifiedBy>
  <cp:revision>1</cp:revision>
  <dcterms:created xsi:type="dcterms:W3CDTF">2020-11-22T13:36:00Z</dcterms:created>
  <dcterms:modified xsi:type="dcterms:W3CDTF">2020-11-22T14:13:00Z</dcterms:modified>
</cp:coreProperties>
</file>